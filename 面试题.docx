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5A57A" w14:textId="1742D3AE" w:rsidR="00CB7D2C" w:rsidRDefault="005B5A17">
      <w:r>
        <w:t>G</w:t>
      </w:r>
      <w:r>
        <w:rPr>
          <w:rFonts w:hint="eastAsia"/>
        </w:rPr>
        <w:t>it is a version control system</w:t>
      </w:r>
    </w:p>
    <w:p w14:paraId="52AADDDE" w14:textId="3F343021" w:rsidR="00EF3C48" w:rsidRPr="00EF3C48" w:rsidRDefault="00EF3C48">
      <w:r>
        <w:rPr>
          <w:rFonts w:hint="eastAsia"/>
        </w:rPr>
        <w:t>哈哈哈哈</w:t>
      </w:r>
    </w:p>
    <w:sectPr w:rsidR="00EF3C48" w:rsidRPr="00EF3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22"/>
    <w:rsid w:val="005B5A17"/>
    <w:rsid w:val="00AA7622"/>
    <w:rsid w:val="00CB7D2C"/>
    <w:rsid w:val="00EF3C48"/>
    <w:rsid w:val="00F8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A306"/>
  <w15:chartTrackingRefBased/>
  <w15:docId w15:val="{EA5A64E7-6135-4D4F-8F76-8327A4CE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6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6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76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76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762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762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762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762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6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7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7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762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762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762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76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76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76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76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7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76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76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76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76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76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76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7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76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7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~WRL0003.tmp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 张</dc:creator>
  <cp:keywords/>
  <dc:description/>
  <cp:lastModifiedBy>宏 张</cp:lastModifiedBy>
  <cp:revision>4</cp:revision>
  <dcterms:created xsi:type="dcterms:W3CDTF">2024-05-04T02:52:00Z</dcterms:created>
  <dcterms:modified xsi:type="dcterms:W3CDTF">2024-06-04T15:15:00Z</dcterms:modified>
</cp:coreProperties>
</file>